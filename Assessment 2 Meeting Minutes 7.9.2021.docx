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F5" w:rsidRDefault="00A3439E" w:rsidP="00BE44F5">
      <w:pPr>
        <w:pStyle w:val="Logo"/>
      </w:pPr>
      <w:r w:rsidRPr="00E16E2D">
        <mc:AlternateContent>
          <mc:Choice Requires="wps">
            <w:drawing>
              <wp:inline distT="0" distB="0" distL="0" distR="0" wp14:anchorId="3D40F111" wp14:editId="04465335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txbx>
                        <w:txbxContent>
                          <w:p w:rsidR="00A3439E" w:rsidRPr="0082343B" w:rsidRDefault="000B1086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TEAM ELLJAM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0F111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0B1086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TEAM ELLJAM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E16E2D" w:rsidRDefault="009D23AA" w:rsidP="00E16E2D">
      <w:pPr>
        <w:pStyle w:val="Heading1"/>
      </w:pPr>
      <w:r>
        <w:t>TEAM ELLJAM</w:t>
      </w:r>
      <w:bookmarkStart w:id="0" w:name="_GoBack"/>
      <w:bookmarkEnd w:id="0"/>
    </w:p>
    <w:p w:rsidR="00275260" w:rsidRPr="00E16E2D" w:rsidRDefault="007A417D" w:rsidP="00E16E2D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862C7D465434E75A2EB580FBF7939B0"/>
          </w:placeholder>
          <w:temporary/>
          <w:showingPlcHdr/>
          <w15:appearance w15:val="hidden"/>
        </w:sdtPr>
        <w:sdtEndPr/>
        <w:sdtContent>
          <w:r w:rsidR="00275260" w:rsidRPr="00E16E2D">
            <w:t>Meeting minutes</w:t>
          </w:r>
        </w:sdtContent>
      </w:sdt>
    </w:p>
    <w:p w:rsidR="00554276" w:rsidRPr="00515252" w:rsidRDefault="00A3439E" w:rsidP="00515252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</w:t>
      </w:r>
      <w:r w:rsidR="00006996">
        <w:t>Room</w:t>
      </w:r>
      <w:r w:rsidR="00515252">
        <w:t xml:space="preserve"> </w:t>
      </w:r>
      <w:r w:rsidR="000B1086">
        <w:t>T101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0B1086">
        <w:t>7/9/2021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0B1086">
        <w:t>James Boyd, Ellena Begg</w:t>
      </w:r>
      <w:r w:rsidR="000B1086">
        <w:tab/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0B1086">
        <w:rPr>
          <w:rStyle w:val="Strong"/>
          <w:rFonts w:asciiTheme="majorHAnsi" w:eastAsiaTheme="majorEastAsia" w:hAnsiTheme="majorHAnsi"/>
          <w:b w:val="0"/>
          <w:bCs w:val="0"/>
        </w:rPr>
        <w:t>9:45am</w:t>
      </w:r>
    </w:p>
    <w:p w:rsidR="00554276" w:rsidRPr="00515252" w:rsidRDefault="007A417D" w:rsidP="00515252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DC62B16434C244C1B580EBFAE6D4398F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515252">
            <w:rPr>
              <w:rFonts w:eastAsiaTheme="majorEastAsia"/>
            </w:rPr>
            <w:t>Call to order</w:t>
          </w:r>
        </w:sdtContent>
      </w:sdt>
    </w:p>
    <w:p w:rsidR="00D50D23" w:rsidRPr="008E421A" w:rsidRDefault="007A417D" w:rsidP="00515252">
      <w:pPr>
        <w:rPr>
          <w:lang w:val="en-GB"/>
        </w:rPr>
      </w:pPr>
      <w:sdt>
        <w:sdtPr>
          <w:rPr>
            <w:lang w:val="en-GB"/>
          </w:rPr>
          <w:alias w:val="Enter facilitator name:"/>
          <w:tag w:val="Enter facilitator name:"/>
          <w:id w:val="-28566333"/>
          <w:placeholder>
            <w:docPart w:val="BB66670B368F4BCBAF1D2A2A40274CF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rFonts w:asciiTheme="majorHAnsi" w:hAnsiTheme="majorHAnsi"/>
            <w:iCs/>
            <w:color w:val="595959" w:themeColor="text1" w:themeTint="A6"/>
            <w:sz w:val="16"/>
          </w:rPr>
        </w:sdtEndPr>
        <w:sdtContent>
          <w:r w:rsidR="009D23AA">
            <w:rPr>
              <w:lang w:val="en-GB"/>
            </w:rPr>
            <w:t>James Boyd</w:t>
          </w:r>
        </w:sdtContent>
      </w:sdt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929966237"/>
          <w:placeholder>
            <w:docPart w:val="3B1DE07B04C24D3C83FF2DD88C7A0F50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called to order the regular meeting of the</w:t>
          </w:r>
        </w:sdtContent>
      </w:sdt>
      <w:r w:rsidR="000B1086">
        <w:rPr>
          <w:lang w:val="en-GB"/>
        </w:rPr>
        <w:t xml:space="preserve"> Team Elljam </w:t>
      </w:r>
      <w:sdt>
        <w:sdtPr>
          <w:rPr>
            <w:lang w:val="en-GB"/>
          </w:rPr>
          <w:alias w:val="Enter paragraph text:"/>
          <w:tag w:val="Enter paragraph text:"/>
          <w:id w:val="-1182578516"/>
          <w:placeholder>
            <w:docPart w:val="15503C674C9742C8BC47842506635790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at</w:t>
          </w:r>
        </w:sdtContent>
      </w:sdt>
      <w:r w:rsidR="000F4987" w:rsidRPr="008E421A">
        <w:rPr>
          <w:lang w:val="en-GB" w:bidi="en-GB"/>
        </w:rPr>
        <w:t xml:space="preserve"> </w:t>
      </w:r>
      <w:r w:rsidR="000B1086">
        <w:rPr>
          <w:lang w:val="en-GB"/>
        </w:rPr>
        <w:t>9:45am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1841049215"/>
          <w:placeholder>
            <w:docPart w:val="1B2A0414A6F84089A7C4522FAB8F6C59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on</w:t>
          </w:r>
        </w:sdtContent>
      </w:sdt>
      <w:r w:rsidR="000F4987" w:rsidRPr="008E421A">
        <w:rPr>
          <w:lang w:val="en-GB" w:bidi="en-GB"/>
        </w:rPr>
        <w:t xml:space="preserve"> </w:t>
      </w:r>
      <w:r w:rsidR="000B1086">
        <w:rPr>
          <w:lang w:val="en-GB"/>
        </w:rPr>
        <w:t>7/9/2021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2049635091"/>
          <w:placeholder>
            <w:docPart w:val="E1CE60087CC64F448454A12E7105CB66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at</w:t>
          </w:r>
        </w:sdtContent>
      </w:sdt>
      <w:r w:rsidR="000F4987" w:rsidRPr="008E421A">
        <w:rPr>
          <w:lang w:val="en-GB" w:bidi="en-GB"/>
        </w:rPr>
        <w:t xml:space="preserve"> </w:t>
      </w:r>
      <w:r w:rsidR="000B1086">
        <w:rPr>
          <w:lang w:val="en-GB"/>
        </w:rPr>
        <w:t>Room T101</w:t>
      </w:r>
      <w:r w:rsidR="000F4987" w:rsidRPr="008E421A">
        <w:rPr>
          <w:lang w:val="en-GB" w:bidi="en-GB"/>
        </w:rPr>
        <w:t>.</w:t>
      </w:r>
    </w:p>
    <w:p w:rsidR="0015180F" w:rsidRPr="00515252" w:rsidRDefault="007A417D" w:rsidP="00515252">
      <w:pPr>
        <w:pStyle w:val="ListNumber"/>
      </w:pP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898B71B53FEE49839BA0881CD4B97516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</w:rPr>
            <w:t>Roll call</w:t>
          </w:r>
        </w:sdtContent>
      </w:sdt>
    </w:p>
    <w:p w:rsidR="009F4E19" w:rsidRPr="008E421A" w:rsidRDefault="007A417D" w:rsidP="000B1086">
      <w:pPr>
        <w:rPr>
          <w:lang w:val="en-GB"/>
        </w:rPr>
      </w:pPr>
      <w:sdt>
        <w:sdtPr>
          <w:alias w:val="Enter secretary name:"/>
          <w:tag w:val="Enter secretary name:"/>
          <w:id w:val="-1785413358"/>
          <w:placeholder>
            <w:docPart w:val="FC2BD1537B25430C8C5DAAAA71EA3B2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D23AA">
            <w:t>James Boyd</w:t>
          </w:r>
        </w:sdtContent>
      </w:sdt>
      <w:r w:rsidR="009F4E19" w:rsidRPr="00515252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127256994F33493D8D73CA0123A7148F"/>
          </w:placeholder>
          <w:temporary/>
          <w:showingPlcHdr/>
          <w15:appearance w15:val="hidden"/>
        </w:sdtPr>
        <w:sdtEndPr/>
        <w:sdtContent>
          <w:r w:rsidR="009F4E19" w:rsidRPr="00515252">
            <w:t>conducted a</w:t>
          </w:r>
          <w:r w:rsidR="009F4E19"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="009F4E19" w:rsidRPr="00515252">
            <w:t>roll call. The following persons were present:</w:t>
          </w:r>
        </w:sdtContent>
      </w:sdt>
      <w:r w:rsidR="009F4E19" w:rsidRPr="00515252">
        <w:t xml:space="preserve"> </w:t>
      </w:r>
      <w:r w:rsidR="000B1086">
        <w:t>James Boyd, Ellena Begg</w:t>
      </w:r>
    </w:p>
    <w:p w:rsidR="00D50D23" w:rsidRPr="00515252" w:rsidRDefault="007A417D" w:rsidP="00515252">
      <w:pPr>
        <w:pStyle w:val="ListNumber"/>
      </w:pPr>
      <w:sdt>
        <w:sdtPr>
          <w:alias w:val="Open issues:"/>
          <w:tag w:val="Open issues:"/>
          <w:id w:val="-297222184"/>
          <w:placeholder>
            <w:docPart w:val="8DB74401214C4185A54B3A71F5E460EB"/>
          </w:placeholder>
          <w:temporary/>
          <w:showingPlcHdr/>
          <w15:appearance w15:val="hidden"/>
        </w:sdtPr>
        <w:sdtEndPr/>
        <w:sdtContent>
          <w:r w:rsidR="00285B87" w:rsidRPr="00515252">
            <w:rPr>
              <w:rFonts w:eastAsiaTheme="majorEastAsia"/>
            </w:rPr>
            <w:t>Open issues</w:t>
          </w:r>
        </w:sdtContent>
      </w:sdt>
    </w:p>
    <w:p w:rsidR="00C1643D" w:rsidRPr="00515252" w:rsidRDefault="000B1086" w:rsidP="00515252">
      <w:pPr>
        <w:pStyle w:val="ListNumber2"/>
      </w:pPr>
      <w:r>
        <w:t>Decide on Scrum Master/Team Member</w:t>
      </w:r>
    </w:p>
    <w:p w:rsidR="002C3D7E" w:rsidRPr="00515252" w:rsidRDefault="000B1086" w:rsidP="00515252">
      <w:pPr>
        <w:pStyle w:val="ListNumber2"/>
      </w:pPr>
      <w:r>
        <w:t>Decide on a GUI prototyping tool</w:t>
      </w:r>
    </w:p>
    <w:p w:rsidR="002C3D7E" w:rsidRDefault="000B1086" w:rsidP="00515252">
      <w:pPr>
        <w:pStyle w:val="ListNumber2"/>
      </w:pPr>
      <w:r>
        <w:t>Set up Github project and access for both team members</w:t>
      </w:r>
    </w:p>
    <w:p w:rsidR="000B1086" w:rsidRPr="00515252" w:rsidRDefault="000B1086" w:rsidP="00515252">
      <w:pPr>
        <w:pStyle w:val="ListNumber2"/>
      </w:pPr>
      <w:r>
        <w:t xml:space="preserve">Discuss </w:t>
      </w:r>
      <w:r w:rsidR="002A1843">
        <w:t>Project Tasks and priorities</w:t>
      </w:r>
      <w:r>
        <w:t xml:space="preserve"> </w:t>
      </w:r>
    </w:p>
    <w:p w:rsidR="0015180F" w:rsidRPr="00515252" w:rsidRDefault="00DD1896" w:rsidP="00515252">
      <w:pPr>
        <w:pStyle w:val="ListNumber"/>
      </w:pPr>
      <w:r>
        <w:t>Decisions</w:t>
      </w:r>
    </w:p>
    <w:p w:rsidR="00276FA1" w:rsidRDefault="00DD1896" w:rsidP="00515252">
      <w:pPr>
        <w:pStyle w:val="ListNumber2"/>
      </w:pPr>
      <w:r>
        <w:t>Sprint 1:</w:t>
      </w:r>
    </w:p>
    <w:p w:rsidR="00DD1896" w:rsidRPr="00515252" w:rsidRDefault="00DD1896" w:rsidP="00DD1896">
      <w:pPr>
        <w:pStyle w:val="ListNumber2"/>
        <w:numPr>
          <w:ilvl w:val="0"/>
          <w:numId w:val="0"/>
        </w:numPr>
        <w:ind w:left="720" w:hanging="590"/>
      </w:pPr>
      <w:r>
        <w:t>Scrum Master: James Boyd, Team Member: Ellena Begg</w:t>
      </w:r>
    </w:p>
    <w:p w:rsidR="002C3D7E" w:rsidRPr="00515252" w:rsidRDefault="00DD1896" w:rsidP="00515252">
      <w:pPr>
        <w:pStyle w:val="ListNumber2"/>
      </w:pPr>
      <w:r>
        <w:t>GUI Prototyping tool: Figma</w:t>
      </w:r>
    </w:p>
    <w:p w:rsidR="002C3D7E" w:rsidRDefault="00DD1896" w:rsidP="00515252">
      <w:pPr>
        <w:pStyle w:val="ListNumber2"/>
      </w:pPr>
      <w:r>
        <w:t>Github project name: C Sharp 1 Assessment 2 Sprint One</w:t>
      </w:r>
    </w:p>
    <w:p w:rsidR="00DD1896" w:rsidRPr="00515252" w:rsidRDefault="00EA14BB" w:rsidP="00515252">
      <w:pPr>
        <w:pStyle w:val="ListNumber2"/>
      </w:pPr>
      <w:r>
        <w:t>Project Tasks and priorities decided</w:t>
      </w:r>
    </w:p>
    <w:p w:rsidR="0015180F" w:rsidRPr="00515252" w:rsidRDefault="007A417D" w:rsidP="00515252">
      <w:pPr>
        <w:pStyle w:val="ListNumber"/>
      </w:pPr>
      <w:sdt>
        <w:sdtPr>
          <w:alias w:val="Adjournment:"/>
          <w:tag w:val="Adjournment:"/>
          <w:id w:val="-768846696"/>
          <w:placeholder>
            <w:docPart w:val="1CEBB714FC254C32AC22A52937706678"/>
          </w:placeholder>
          <w:temporary/>
          <w:showingPlcHdr/>
          <w15:appearance w15:val="hidden"/>
        </w:sdtPr>
        <w:sdtEndPr/>
        <w:sdtContent>
          <w:r w:rsidR="00285B87" w:rsidRPr="00515252">
            <w:t>Adjournment</w:t>
          </w:r>
        </w:sdtContent>
      </w:sdt>
    </w:p>
    <w:p w:rsidR="00680296" w:rsidRPr="008E421A" w:rsidRDefault="007A417D" w:rsidP="00515252">
      <w:pPr>
        <w:rPr>
          <w:lang w:val="en-GB"/>
        </w:rPr>
      </w:pPr>
      <w:sdt>
        <w:sdtPr>
          <w:rPr>
            <w:lang w:val="en-GB"/>
          </w:rPr>
          <w:alias w:val="Facilitator name:"/>
          <w:tag w:val="Facilitator name:"/>
          <w:id w:val="-1874911055"/>
          <w:placeholder>
            <w:docPart w:val="1EE166745EF7427AA452C66F73F1F3B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D23AA">
            <w:rPr>
              <w:lang w:val="en-GB"/>
            </w:rPr>
            <w:t>James Boyd</w:t>
          </w:r>
        </w:sdtContent>
      </w:sdt>
      <w:r w:rsidR="002C3D7E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785491353"/>
          <w:placeholder>
            <w:docPart w:val="BB46E6BAAF794CCBA9189395A3F3E401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adjourned the meeting at</w:t>
          </w:r>
        </w:sdtContent>
      </w:sdt>
      <w:r w:rsidR="002C3D7E" w:rsidRPr="008E421A">
        <w:rPr>
          <w:lang w:val="en-GB" w:bidi="en-GB"/>
        </w:rPr>
        <w:t xml:space="preserve"> </w:t>
      </w:r>
      <w:r w:rsidR="00EA14BB">
        <w:rPr>
          <w:lang w:val="en-GB"/>
        </w:rPr>
        <w:t>10:00am</w:t>
      </w:r>
      <w:r w:rsidR="002C3D7E" w:rsidRPr="008E421A">
        <w:rPr>
          <w:lang w:val="en-GB" w:bidi="en-GB"/>
        </w:rPr>
        <w:t>.</w:t>
      </w:r>
    </w:p>
    <w:p w:rsidR="008E476B" w:rsidRPr="008E421A" w:rsidRDefault="007A417D" w:rsidP="00515252">
      <w:pPr>
        <w:rPr>
          <w:lang w:val="en-GB"/>
        </w:rPr>
      </w:pPr>
      <w:sdt>
        <w:sdtPr>
          <w:rPr>
            <w:lang w:val="en-GB"/>
          </w:rPr>
          <w:alias w:val="Minutes submitted by:"/>
          <w:tag w:val="Minutes submitted by:"/>
          <w:id w:val="915436728"/>
          <w:placeholder>
            <w:docPart w:val="27BE89B31661487CAEB5C4D631ADFD4F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Minutes submitted by</w:t>
          </w:r>
        </w:sdtContent>
      </w:sdt>
      <w:r w:rsidR="004E227E" w:rsidRPr="008E421A">
        <w:rPr>
          <w:lang w:val="en-GB" w:bidi="en-GB"/>
        </w:rPr>
        <w:t xml:space="preserve">: </w:t>
      </w:r>
      <w:r w:rsidR="00EA14BB">
        <w:rPr>
          <w:lang w:val="en-GB"/>
        </w:rPr>
        <w:t>James Boyd</w:t>
      </w:r>
    </w:p>
    <w:p w:rsidR="00D512BB" w:rsidRPr="008E421A" w:rsidRDefault="007A417D" w:rsidP="00515252">
      <w:pPr>
        <w:rPr>
          <w:lang w:val="en-GB"/>
        </w:rPr>
      </w:pPr>
      <w:sdt>
        <w:sdtPr>
          <w:rPr>
            <w:lang w:val="en-GB"/>
          </w:rPr>
          <w:alias w:val="Minutes approved by:"/>
          <w:tag w:val="Minutes approved by:"/>
          <w:id w:val="793186629"/>
          <w:placeholder>
            <w:docPart w:val="1D2EBD71DC144B289B5C7CE035689D88"/>
          </w:placeholder>
          <w:temporary/>
          <w:showingPlcHdr/>
          <w15:appearance w15:val="hidden"/>
        </w:sdtPr>
        <w:sdtEndPr/>
        <w:sdtContent>
          <w:r w:rsidR="00C601ED" w:rsidRPr="008E421A">
            <w:rPr>
              <w:lang w:val="en-GB" w:bidi="en-GB"/>
            </w:rPr>
            <w:t>Minutes approved by</w:t>
          </w:r>
        </w:sdtContent>
      </w:sdt>
      <w:r w:rsidR="008E476B" w:rsidRPr="008E421A">
        <w:rPr>
          <w:lang w:val="en-GB" w:bidi="en-GB"/>
        </w:rPr>
        <w:t xml:space="preserve">: </w:t>
      </w:r>
      <w:r w:rsidR="00EA14BB">
        <w:rPr>
          <w:lang w:val="en-GB"/>
        </w:rPr>
        <w:t>Ellena Begg</w:t>
      </w:r>
    </w:p>
    <w:sectPr w:rsidR="00D512BB" w:rsidRPr="008E421A" w:rsidSect="00BE44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17D" w:rsidRDefault="007A417D" w:rsidP="001E7D29">
      <w:pPr>
        <w:spacing w:after="0" w:line="240" w:lineRule="auto"/>
      </w:pPr>
      <w:r>
        <w:separator/>
      </w:r>
    </w:p>
  </w:endnote>
  <w:endnote w:type="continuationSeparator" w:id="0">
    <w:p w:rsidR="007A417D" w:rsidRDefault="007A417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87" w:rsidRPr="004230D9" w:rsidRDefault="006B152C">
    <w:pPr>
      <w:pStyle w:val="Foot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40F118" wp14:editId="579C185E">
              <wp:simplePos x="0" y="0"/>
              <wp:positionH relativeFrom="column">
                <wp:posOffset>-2002155</wp:posOffset>
              </wp:positionH>
              <wp:positionV relativeFrom="paragraph">
                <wp:posOffset>-9521190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7A7725E" id="Group 1" o:spid="_x0000_s1026" style="position:absolute;margin-left:-157.65pt;margin-top:-749.7pt;width:639.35pt;height:803.35pt;z-index:251659264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17D" w:rsidRDefault="007A417D" w:rsidP="001E7D29">
      <w:pPr>
        <w:spacing w:after="0" w:line="240" w:lineRule="auto"/>
      </w:pPr>
      <w:r>
        <w:separator/>
      </w:r>
    </w:p>
  </w:footnote>
  <w:footnote w:type="continuationSeparator" w:id="0">
    <w:p w:rsidR="007A417D" w:rsidRDefault="007A417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86"/>
    <w:rsid w:val="0000418E"/>
    <w:rsid w:val="00006996"/>
    <w:rsid w:val="00016839"/>
    <w:rsid w:val="00057671"/>
    <w:rsid w:val="000B1086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A1843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B1B6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152C"/>
    <w:rsid w:val="006D5463"/>
    <w:rsid w:val="006E015E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A417D"/>
    <w:rsid w:val="007D5836"/>
    <w:rsid w:val="007F34A4"/>
    <w:rsid w:val="00815563"/>
    <w:rsid w:val="008240DA"/>
    <w:rsid w:val="008429E5"/>
    <w:rsid w:val="00867EA4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23AA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1896"/>
    <w:rsid w:val="00DD2075"/>
    <w:rsid w:val="00DF2868"/>
    <w:rsid w:val="00DF525E"/>
    <w:rsid w:val="00E16E2D"/>
    <w:rsid w:val="00E17712"/>
    <w:rsid w:val="00E557A0"/>
    <w:rsid w:val="00E917A6"/>
    <w:rsid w:val="00EA14BB"/>
    <w:rsid w:val="00EF6435"/>
    <w:rsid w:val="00F10F6B"/>
    <w:rsid w:val="00F23697"/>
    <w:rsid w:val="00F36BB7"/>
    <w:rsid w:val="00F464A6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40F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52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4230D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41547\AppData\Roaming\Microsoft\Templates\Triangles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62C7D465434E75A2EB580FBF79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4EDC-5D42-44DC-8C43-D01FE9C5CC5C}"/>
      </w:docPartPr>
      <w:docPartBody>
        <w:p w:rsidR="00000000" w:rsidRDefault="006C7442">
          <w:pPr>
            <w:pStyle w:val="F862C7D465434E75A2EB580FBF7939B0"/>
          </w:pPr>
          <w:r w:rsidRPr="00E16E2D">
            <w:t>Meeting minutes</w:t>
          </w:r>
        </w:p>
      </w:docPartBody>
    </w:docPart>
    <w:docPart>
      <w:docPartPr>
        <w:name w:val="DC62B16434C244C1B580EBFAE6D43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3F79-5158-4DB5-8D20-81D96951D570}"/>
      </w:docPartPr>
      <w:docPartBody>
        <w:p w:rsidR="00000000" w:rsidRDefault="006C7442">
          <w:pPr>
            <w:pStyle w:val="DC62B16434C244C1B580EBFAE6D4398F"/>
          </w:pPr>
          <w:r w:rsidRPr="00515252">
            <w:rPr>
              <w:rFonts w:eastAsiaTheme="majorEastAsia"/>
            </w:rPr>
            <w:t>Call to order</w:t>
          </w:r>
        </w:p>
      </w:docPartBody>
    </w:docPart>
    <w:docPart>
      <w:docPartPr>
        <w:name w:val="BB66670B368F4BCBAF1D2A2A40274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3FB8-91A9-416A-AA72-710D32B8A598}"/>
      </w:docPartPr>
      <w:docPartBody>
        <w:p w:rsidR="00000000" w:rsidRDefault="006C7442">
          <w:pPr>
            <w:pStyle w:val="BB66670B368F4BCBAF1D2A2A40274CF1"/>
          </w:pPr>
          <w:r w:rsidRPr="00515252">
            <w:t>Facilitator Name</w:t>
          </w:r>
        </w:p>
      </w:docPartBody>
    </w:docPart>
    <w:docPart>
      <w:docPartPr>
        <w:name w:val="3B1DE07B04C24D3C83FF2DD88C7A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49755-BF4E-454F-A219-569260AF2C7D}"/>
      </w:docPartPr>
      <w:docPartBody>
        <w:p w:rsidR="00000000" w:rsidRDefault="006C7442">
          <w:pPr>
            <w:pStyle w:val="3B1DE07B04C24D3C83FF2DD88C7A0F50"/>
          </w:pPr>
          <w:r w:rsidRPr="008E421A">
            <w:rPr>
              <w:lang w:val="en-GB" w:bidi="en-GB"/>
            </w:rPr>
            <w:t>called to order the regular meeting of the</w:t>
          </w:r>
        </w:p>
      </w:docPartBody>
    </w:docPart>
    <w:docPart>
      <w:docPartPr>
        <w:name w:val="15503C674C9742C8BC4784250663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6921F-6E6C-4946-8BE7-E2B3A9AC25D7}"/>
      </w:docPartPr>
      <w:docPartBody>
        <w:p w:rsidR="00000000" w:rsidRDefault="006C7442">
          <w:pPr>
            <w:pStyle w:val="15503C674C9742C8BC47842506635790"/>
          </w:pPr>
          <w:r w:rsidRPr="008E421A">
            <w:rPr>
              <w:lang w:val="en-GB" w:bidi="en-GB"/>
            </w:rPr>
            <w:t>at</w:t>
          </w:r>
        </w:p>
      </w:docPartBody>
    </w:docPart>
    <w:docPart>
      <w:docPartPr>
        <w:name w:val="1B2A0414A6F84089A7C4522FAB8F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CED73-C2C7-4F16-9644-09D0D128D8FC}"/>
      </w:docPartPr>
      <w:docPartBody>
        <w:p w:rsidR="00000000" w:rsidRDefault="006C7442">
          <w:pPr>
            <w:pStyle w:val="1B2A0414A6F84089A7C4522FAB8F6C59"/>
          </w:pPr>
          <w:r w:rsidRPr="008E421A">
            <w:rPr>
              <w:lang w:val="en-GB" w:bidi="en-GB"/>
            </w:rPr>
            <w:t>on</w:t>
          </w:r>
        </w:p>
      </w:docPartBody>
    </w:docPart>
    <w:docPart>
      <w:docPartPr>
        <w:name w:val="E1CE60087CC64F448454A12E7105C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4322-F78A-4A3C-8ED0-A96C4F021487}"/>
      </w:docPartPr>
      <w:docPartBody>
        <w:p w:rsidR="00000000" w:rsidRDefault="006C7442">
          <w:pPr>
            <w:pStyle w:val="E1CE60087CC64F448454A12E7105CB66"/>
          </w:pPr>
          <w:r w:rsidRPr="008E421A">
            <w:rPr>
              <w:lang w:val="en-GB" w:bidi="en-GB"/>
            </w:rPr>
            <w:t>at</w:t>
          </w:r>
        </w:p>
      </w:docPartBody>
    </w:docPart>
    <w:docPart>
      <w:docPartPr>
        <w:name w:val="898B71B53FEE49839BA0881CD4B97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22B41-B4AE-4110-9916-364EFEA3670C}"/>
      </w:docPartPr>
      <w:docPartBody>
        <w:p w:rsidR="00000000" w:rsidRDefault="006C7442">
          <w:pPr>
            <w:pStyle w:val="898B71B53FEE49839BA0881CD4B97516"/>
          </w:pPr>
          <w:r w:rsidRPr="00515252">
            <w:rPr>
              <w:rFonts w:eastAsiaTheme="majorEastAsia"/>
            </w:rPr>
            <w:t>Roll call</w:t>
          </w:r>
        </w:p>
      </w:docPartBody>
    </w:docPart>
    <w:docPart>
      <w:docPartPr>
        <w:name w:val="FC2BD1537B25430C8C5DAAAA71EA3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DD8E4-F40F-4E55-A3A5-C1A8B7A1FBAF}"/>
      </w:docPartPr>
      <w:docPartBody>
        <w:p w:rsidR="00000000" w:rsidRDefault="006C7442">
          <w:pPr>
            <w:pStyle w:val="FC2BD1537B25430C8C5DAAAA71EA3B2D"/>
          </w:pPr>
          <w:r w:rsidRPr="00515252">
            <w:t>Secretary Name</w:t>
          </w:r>
        </w:p>
      </w:docPartBody>
    </w:docPart>
    <w:docPart>
      <w:docPartPr>
        <w:name w:val="127256994F33493D8D73CA0123A71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853A-C29C-495F-9B02-012549F657EB}"/>
      </w:docPartPr>
      <w:docPartBody>
        <w:p w:rsidR="00000000" w:rsidRDefault="006C7442">
          <w:pPr>
            <w:pStyle w:val="127256994F33493D8D73CA0123A7148F"/>
          </w:pPr>
          <w:r w:rsidRPr="00515252">
            <w:t>conducted a</w:t>
          </w:r>
          <w:r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Pr="00515252">
            <w:t>roll call. The following persons were present:</w:t>
          </w:r>
        </w:p>
      </w:docPartBody>
    </w:docPart>
    <w:docPart>
      <w:docPartPr>
        <w:name w:val="8DB74401214C4185A54B3A71F5E4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005A8-9401-44DB-91BE-C4AECBA2D757}"/>
      </w:docPartPr>
      <w:docPartBody>
        <w:p w:rsidR="00000000" w:rsidRDefault="006C7442">
          <w:pPr>
            <w:pStyle w:val="8DB74401214C4185A54B3A71F5E460EB"/>
          </w:pPr>
          <w:r w:rsidRPr="00515252">
            <w:rPr>
              <w:rFonts w:eastAsiaTheme="majorEastAsia"/>
            </w:rPr>
            <w:t>Open issues</w:t>
          </w:r>
        </w:p>
      </w:docPartBody>
    </w:docPart>
    <w:docPart>
      <w:docPartPr>
        <w:name w:val="1CEBB714FC254C32AC22A52937706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503EC-1817-4BE7-8C87-73C6D9B2C22C}"/>
      </w:docPartPr>
      <w:docPartBody>
        <w:p w:rsidR="00000000" w:rsidRDefault="006C7442">
          <w:pPr>
            <w:pStyle w:val="1CEBB714FC254C32AC22A52937706678"/>
          </w:pPr>
          <w:r w:rsidRPr="00515252">
            <w:t>Adjournment</w:t>
          </w:r>
        </w:p>
      </w:docPartBody>
    </w:docPart>
    <w:docPart>
      <w:docPartPr>
        <w:name w:val="1EE166745EF7427AA452C66F73F1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D22C-05A9-43F5-9DEE-D4472A72738D}"/>
      </w:docPartPr>
      <w:docPartBody>
        <w:p w:rsidR="00000000" w:rsidRDefault="006C7442">
          <w:pPr>
            <w:pStyle w:val="1EE166745EF7427AA452C66F73F1F3B2"/>
          </w:pPr>
          <w:r w:rsidRPr="008E421A">
            <w:rPr>
              <w:lang w:val="en-GB" w:bidi="en-GB"/>
            </w:rPr>
            <w:t>Facilitator Name</w:t>
          </w:r>
        </w:p>
      </w:docPartBody>
    </w:docPart>
    <w:docPart>
      <w:docPartPr>
        <w:name w:val="BB46E6BAAF794CCBA9189395A3F3E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D27C5-FE37-468D-B5AB-3311621561B1}"/>
      </w:docPartPr>
      <w:docPartBody>
        <w:p w:rsidR="00000000" w:rsidRDefault="006C7442">
          <w:pPr>
            <w:pStyle w:val="BB46E6BAAF794CCBA9189395A3F3E401"/>
          </w:pPr>
          <w:r w:rsidRPr="008E421A">
            <w:rPr>
              <w:lang w:val="en-GB" w:bidi="en-GB"/>
            </w:rPr>
            <w:t>adjourned the meeting at</w:t>
          </w:r>
        </w:p>
      </w:docPartBody>
    </w:docPart>
    <w:docPart>
      <w:docPartPr>
        <w:name w:val="27BE89B31661487CAEB5C4D631ADF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F6D41-8293-4D16-9097-2AE0273AA0E1}"/>
      </w:docPartPr>
      <w:docPartBody>
        <w:p w:rsidR="00000000" w:rsidRDefault="006C7442">
          <w:pPr>
            <w:pStyle w:val="27BE89B31661487CAEB5C4D631ADFD4F"/>
          </w:pPr>
          <w:r w:rsidRPr="008E421A">
            <w:rPr>
              <w:lang w:val="en-GB" w:bidi="en-GB"/>
            </w:rPr>
            <w:t>Minutes submitted by</w:t>
          </w:r>
        </w:p>
      </w:docPartBody>
    </w:docPart>
    <w:docPart>
      <w:docPartPr>
        <w:name w:val="1D2EBD71DC144B289B5C7CE035689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4EED-A4CA-4DC7-A5E8-B23B7068FE35}"/>
      </w:docPartPr>
      <w:docPartBody>
        <w:p w:rsidR="00000000" w:rsidRDefault="006C7442">
          <w:pPr>
            <w:pStyle w:val="1D2EBD71DC144B289B5C7CE035689D88"/>
          </w:pPr>
          <w:r w:rsidRPr="008E421A">
            <w:rPr>
              <w:lang w:val="en-GB" w:bidi="en-GB"/>
            </w:rPr>
            <w:t>Minutes approved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2"/>
    <w:rsid w:val="006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8EEA19122648F1A962CD2BCE93FB39">
    <w:name w:val="138EEA19122648F1A962CD2BCE93FB39"/>
  </w:style>
  <w:style w:type="paragraph" w:customStyle="1" w:styleId="F862C7D465434E75A2EB580FBF7939B0">
    <w:name w:val="F862C7D465434E75A2EB580FBF7939B0"/>
  </w:style>
  <w:style w:type="paragraph" w:customStyle="1" w:styleId="6BB22D1C6C7A4140B5C38737D542C25A">
    <w:name w:val="6BB22D1C6C7A4140B5C38737D542C25A"/>
  </w:style>
  <w:style w:type="paragraph" w:customStyle="1" w:styleId="F62FE9586261460AB9F70C25E0F5F9E7">
    <w:name w:val="F62FE9586261460AB9F70C25E0F5F9E7"/>
  </w:style>
  <w:style w:type="paragraph" w:customStyle="1" w:styleId="9A87DAC395A549118251C6C2B0AE2DA5">
    <w:name w:val="9A87DAC395A549118251C6C2B0AE2DA5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6F9075EFFB13452E952E14F544822BB8">
    <w:name w:val="6F9075EFFB13452E952E14F544822BB8"/>
  </w:style>
  <w:style w:type="paragraph" w:customStyle="1" w:styleId="DC62B16434C244C1B580EBFAE6D4398F">
    <w:name w:val="DC62B16434C244C1B580EBFAE6D4398F"/>
  </w:style>
  <w:style w:type="paragraph" w:customStyle="1" w:styleId="BB66670B368F4BCBAF1D2A2A40274CF1">
    <w:name w:val="BB66670B368F4BCBAF1D2A2A40274CF1"/>
  </w:style>
  <w:style w:type="paragraph" w:customStyle="1" w:styleId="3B1DE07B04C24D3C83FF2DD88C7A0F50">
    <w:name w:val="3B1DE07B04C24D3C83FF2DD88C7A0F50"/>
  </w:style>
  <w:style w:type="paragraph" w:customStyle="1" w:styleId="9BDAAD0EA652420AAB3397052065F085">
    <w:name w:val="9BDAAD0EA652420AAB3397052065F085"/>
  </w:style>
  <w:style w:type="paragraph" w:customStyle="1" w:styleId="15503C674C9742C8BC47842506635790">
    <w:name w:val="15503C674C9742C8BC47842506635790"/>
  </w:style>
  <w:style w:type="paragraph" w:customStyle="1" w:styleId="0227B36143304BAB9E9142909774ACB3">
    <w:name w:val="0227B36143304BAB9E9142909774ACB3"/>
  </w:style>
  <w:style w:type="paragraph" w:customStyle="1" w:styleId="1B2A0414A6F84089A7C4522FAB8F6C59">
    <w:name w:val="1B2A0414A6F84089A7C4522FAB8F6C59"/>
  </w:style>
  <w:style w:type="paragraph" w:customStyle="1" w:styleId="77419E7F061E437E9776B48F0F12DBC8">
    <w:name w:val="77419E7F061E437E9776B48F0F12DBC8"/>
  </w:style>
  <w:style w:type="paragraph" w:customStyle="1" w:styleId="E1CE60087CC64F448454A12E7105CB66">
    <w:name w:val="E1CE60087CC64F448454A12E7105CB66"/>
  </w:style>
  <w:style w:type="paragraph" w:customStyle="1" w:styleId="79BEE20E7DFF421184839AB7AEE2D87D">
    <w:name w:val="79BEE20E7DFF421184839AB7AEE2D87D"/>
  </w:style>
  <w:style w:type="paragraph" w:customStyle="1" w:styleId="898B71B53FEE49839BA0881CD4B97516">
    <w:name w:val="898B71B53FEE49839BA0881CD4B97516"/>
  </w:style>
  <w:style w:type="paragraph" w:customStyle="1" w:styleId="FC2BD1537B25430C8C5DAAAA71EA3B2D">
    <w:name w:val="FC2BD1537B25430C8C5DAAAA71EA3B2D"/>
  </w:style>
  <w:style w:type="paragraph" w:customStyle="1" w:styleId="127256994F33493D8D73CA0123A7148F">
    <w:name w:val="127256994F33493D8D73CA0123A7148F"/>
  </w:style>
  <w:style w:type="paragraph" w:customStyle="1" w:styleId="B0C32976FC2F42678E400E0337A2C918">
    <w:name w:val="B0C32976FC2F42678E400E0337A2C918"/>
  </w:style>
  <w:style w:type="paragraph" w:customStyle="1" w:styleId="AA8BEC0262134A30AC39C08078093E4D">
    <w:name w:val="AA8BEC0262134A30AC39C08078093E4D"/>
  </w:style>
  <w:style w:type="paragraph" w:customStyle="1" w:styleId="711175C631644DC2877E136B05D23D43">
    <w:name w:val="711175C631644DC2877E136B05D23D43"/>
  </w:style>
  <w:style w:type="paragraph" w:customStyle="1" w:styleId="FDAED184AA314CDEB0100AC452199338">
    <w:name w:val="FDAED184AA314CDEB0100AC452199338"/>
  </w:style>
  <w:style w:type="paragraph" w:customStyle="1" w:styleId="8DB74401214C4185A54B3A71F5E460EB">
    <w:name w:val="8DB74401214C4185A54B3A71F5E460EB"/>
  </w:style>
  <w:style w:type="paragraph" w:customStyle="1" w:styleId="EAE4674DD0C242EB8F2ABCA0D1560587">
    <w:name w:val="EAE4674DD0C242EB8F2ABCA0D1560587"/>
  </w:style>
  <w:style w:type="paragraph" w:customStyle="1" w:styleId="A57FA4864BB045E7ACC594F186F112A8">
    <w:name w:val="A57FA4864BB045E7ACC594F186F112A8"/>
  </w:style>
  <w:style w:type="paragraph" w:customStyle="1" w:styleId="46E5DC0A89D74B16A491631BC322C803">
    <w:name w:val="46E5DC0A89D74B16A491631BC322C803"/>
  </w:style>
  <w:style w:type="paragraph" w:customStyle="1" w:styleId="A239986C392448C9A100AF1D122561B8">
    <w:name w:val="A239986C392448C9A100AF1D122561B8"/>
  </w:style>
  <w:style w:type="paragraph" w:customStyle="1" w:styleId="0AAEF8BC99244D48A1A5DDD09618F735">
    <w:name w:val="0AAEF8BC99244D48A1A5DDD09618F735"/>
  </w:style>
  <w:style w:type="paragraph" w:customStyle="1" w:styleId="7E3AAB1D4A784AE18FA02E4B963F03FE">
    <w:name w:val="7E3AAB1D4A784AE18FA02E4B963F03FE"/>
  </w:style>
  <w:style w:type="paragraph" w:customStyle="1" w:styleId="FFC288E5455447219066343750709785">
    <w:name w:val="FFC288E5455447219066343750709785"/>
  </w:style>
  <w:style w:type="paragraph" w:customStyle="1" w:styleId="1CEBB714FC254C32AC22A52937706678">
    <w:name w:val="1CEBB714FC254C32AC22A52937706678"/>
  </w:style>
  <w:style w:type="paragraph" w:customStyle="1" w:styleId="1EE166745EF7427AA452C66F73F1F3B2">
    <w:name w:val="1EE166745EF7427AA452C66F73F1F3B2"/>
  </w:style>
  <w:style w:type="paragraph" w:customStyle="1" w:styleId="BB46E6BAAF794CCBA9189395A3F3E401">
    <w:name w:val="BB46E6BAAF794CCBA9189395A3F3E401"/>
  </w:style>
  <w:style w:type="character" w:styleId="Emphasis">
    <w:name w:val="Emphasis"/>
    <w:basedOn w:val="DefaultParagraphFont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FAF610BCC495469FA89780F4377A7EC0">
    <w:name w:val="FAF610BCC495469FA89780F4377A7EC0"/>
  </w:style>
  <w:style w:type="paragraph" w:customStyle="1" w:styleId="27BE89B31661487CAEB5C4D631ADFD4F">
    <w:name w:val="27BE89B31661487CAEB5C4D631ADFD4F"/>
  </w:style>
  <w:style w:type="paragraph" w:customStyle="1" w:styleId="669A5EC4D1D14657BDED5B05483EE3DA">
    <w:name w:val="669A5EC4D1D14657BDED5B05483EE3DA"/>
  </w:style>
  <w:style w:type="paragraph" w:customStyle="1" w:styleId="1D2EBD71DC144B289B5C7CE035689D88">
    <w:name w:val="1D2EBD71DC144B289B5C7CE035689D88"/>
  </w:style>
  <w:style w:type="paragraph" w:customStyle="1" w:styleId="E28C566BD472472BB71E035565E95CE9">
    <w:name w:val="E28C566BD472472BB71E035565E95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agenda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James Boyd</cp:keywords>
  <dc:description>James Boyd</dc:description>
  <cp:lastModifiedBy/>
  <cp:revision>1</cp:revision>
  <dcterms:created xsi:type="dcterms:W3CDTF">2021-09-07T01:30:00Z</dcterms:created>
  <dcterms:modified xsi:type="dcterms:W3CDTF">2021-09-07T02:12:00Z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